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6391" w14:textId="33019B18" w:rsidR="00475BB4" w:rsidRPr="009F656A" w:rsidRDefault="009F656A" w:rsidP="00287378">
      <w:pPr>
        <w:pStyle w:val="a0"/>
        <w:ind w:firstLine="0"/>
        <w:jc w:val="center"/>
        <w:rPr>
          <w:lang w:val="en-US"/>
        </w:rPr>
      </w:pPr>
      <w:bookmarkStart w:id="0" w:name="_Hlk88845331"/>
      <w:bookmarkEnd w:id="0"/>
      <w:r w:rsidRPr="009F656A">
        <w:rPr>
          <w:lang w:val="en-US"/>
        </w:rPr>
        <w:t>Ministry of Science and Higher Education of the Russian Federation</w:t>
      </w:r>
    </w:p>
    <w:p w14:paraId="28A779BE" w14:textId="2193F732" w:rsidR="009F656A" w:rsidRDefault="009F656A" w:rsidP="00287378">
      <w:pPr>
        <w:pStyle w:val="a0"/>
        <w:spacing w:line="240" w:lineRule="auto"/>
        <w:ind w:firstLine="0"/>
        <w:jc w:val="center"/>
        <w:rPr>
          <w:lang w:val="en-US"/>
        </w:rPr>
      </w:pPr>
      <w:r w:rsidRPr="009F656A">
        <w:rPr>
          <w:lang w:val="en-US"/>
        </w:rPr>
        <w:t>Federal State Budgetary Educational Institution</w:t>
      </w:r>
    </w:p>
    <w:p w14:paraId="4337A605" w14:textId="447F0451" w:rsidR="009F656A" w:rsidRDefault="009F656A" w:rsidP="00287378">
      <w:pPr>
        <w:pStyle w:val="a0"/>
        <w:spacing w:line="240" w:lineRule="auto"/>
        <w:ind w:firstLine="0"/>
        <w:jc w:val="center"/>
        <w:rPr>
          <w:lang w:val="en-US"/>
        </w:rPr>
      </w:pPr>
      <w:r w:rsidRPr="009F656A">
        <w:rPr>
          <w:lang w:val="en-US"/>
        </w:rPr>
        <w:t>of Higher Education</w:t>
      </w:r>
    </w:p>
    <w:p w14:paraId="3BC46C1F" w14:textId="18803F19" w:rsidR="00475BB4" w:rsidRPr="009F656A" w:rsidRDefault="00475BB4" w:rsidP="00287378">
      <w:pPr>
        <w:pStyle w:val="a0"/>
        <w:spacing w:line="240" w:lineRule="auto"/>
        <w:ind w:firstLine="0"/>
        <w:jc w:val="center"/>
        <w:rPr>
          <w:lang w:val="en-US"/>
        </w:rPr>
      </w:pPr>
      <w:r w:rsidRPr="009F656A">
        <w:rPr>
          <w:lang w:val="en-US"/>
        </w:rPr>
        <w:t>«</w:t>
      </w:r>
      <w:r w:rsidR="009F656A" w:rsidRPr="009F656A">
        <w:rPr>
          <w:lang w:val="en-US"/>
        </w:rPr>
        <w:t>Ufa</w:t>
      </w:r>
      <w:r w:rsidR="00B5562A">
        <w:rPr>
          <w:lang w:val="en-US"/>
        </w:rPr>
        <w:t xml:space="preserve"> </w:t>
      </w:r>
      <w:r w:rsidR="009F656A" w:rsidRPr="009F656A">
        <w:rPr>
          <w:lang w:val="en-US"/>
        </w:rPr>
        <w:t>University</w:t>
      </w:r>
      <w:r w:rsidR="00B5562A">
        <w:rPr>
          <w:lang w:val="en-US"/>
        </w:rPr>
        <w:t xml:space="preserve"> of Science and Technology</w:t>
      </w:r>
      <w:r w:rsidRPr="009F656A">
        <w:rPr>
          <w:lang w:val="en-US"/>
        </w:rPr>
        <w:t>»</w:t>
      </w:r>
    </w:p>
    <w:p w14:paraId="7974B182" w14:textId="77777777" w:rsidR="00475BB4" w:rsidRPr="009F656A" w:rsidRDefault="00475BB4" w:rsidP="00287378">
      <w:pPr>
        <w:pStyle w:val="a0"/>
        <w:jc w:val="center"/>
        <w:rPr>
          <w:lang w:val="en-US"/>
        </w:rPr>
      </w:pPr>
    </w:p>
    <w:p w14:paraId="0CCAB6AD" w14:textId="77777777" w:rsidR="00475BB4" w:rsidRPr="009F656A" w:rsidRDefault="00475BB4" w:rsidP="00287378">
      <w:pPr>
        <w:pStyle w:val="a0"/>
        <w:jc w:val="center"/>
        <w:rPr>
          <w:lang w:val="en-US"/>
        </w:rPr>
      </w:pPr>
    </w:p>
    <w:p w14:paraId="57CEB46F" w14:textId="77777777" w:rsidR="00475BB4" w:rsidRPr="009F656A" w:rsidRDefault="00475BB4" w:rsidP="00287378">
      <w:pPr>
        <w:pStyle w:val="a0"/>
        <w:jc w:val="center"/>
        <w:rPr>
          <w:lang w:val="en-US"/>
        </w:rPr>
      </w:pPr>
    </w:p>
    <w:p w14:paraId="2C49A97A" w14:textId="72D146B4" w:rsidR="00475BB4" w:rsidRPr="009F656A" w:rsidRDefault="00563D11" w:rsidP="00563D11">
      <w:pPr>
        <w:pStyle w:val="a0"/>
        <w:tabs>
          <w:tab w:val="left" w:pos="3402"/>
        </w:tabs>
        <w:ind w:firstLine="0"/>
        <w:jc w:val="center"/>
        <w:rPr>
          <w:lang w:val="en-US"/>
        </w:rPr>
      </w:pPr>
      <w:r w:rsidRPr="00563D11">
        <w:rPr>
          <w:lang w:val="en-US"/>
        </w:rPr>
        <w:t>Institute of Informatics, Mathematics and Robotics</w:t>
      </w:r>
    </w:p>
    <w:p w14:paraId="4FA208C0" w14:textId="06592B0D" w:rsidR="00475BB4" w:rsidRPr="009F656A" w:rsidRDefault="009F656A" w:rsidP="00287378">
      <w:pPr>
        <w:pStyle w:val="a0"/>
        <w:ind w:firstLine="0"/>
        <w:jc w:val="center"/>
        <w:rPr>
          <w:lang w:val="en-US"/>
        </w:rPr>
      </w:pPr>
      <w:r w:rsidRPr="009F656A">
        <w:rPr>
          <w:lang w:val="en-US"/>
        </w:rPr>
        <w:t>Department of Computational Mathematics and Cybernetics</w:t>
      </w:r>
    </w:p>
    <w:p w14:paraId="22E6FAE1" w14:textId="77777777" w:rsidR="00287378" w:rsidRDefault="00287378" w:rsidP="00287378">
      <w:pPr>
        <w:pStyle w:val="a0"/>
        <w:ind w:firstLine="0"/>
        <w:rPr>
          <w:lang w:val="en-US"/>
        </w:rPr>
      </w:pPr>
    </w:p>
    <w:p w14:paraId="0B4E9513" w14:textId="56E33C4A" w:rsidR="00287378" w:rsidRPr="007F2028" w:rsidRDefault="00C10EB4" w:rsidP="00287378">
      <w:pPr>
        <w:pStyle w:val="a0"/>
        <w:ind w:firstLine="0"/>
        <w:jc w:val="center"/>
        <w:rPr>
          <w:lang w:val="en-US"/>
        </w:rPr>
      </w:pPr>
      <w:r>
        <w:rPr>
          <w:lang w:val="en-US"/>
        </w:rPr>
        <w:t>Web-</w:t>
      </w:r>
      <w:r w:rsidR="00D115CB">
        <w:rPr>
          <w:lang w:val="en-US"/>
        </w:rPr>
        <w:t>technologies</w:t>
      </w:r>
    </w:p>
    <w:p w14:paraId="4D379FAE" w14:textId="77777777" w:rsidR="00287378" w:rsidRDefault="00287378" w:rsidP="00287378">
      <w:pPr>
        <w:pStyle w:val="a0"/>
        <w:ind w:firstLine="0"/>
        <w:jc w:val="center"/>
        <w:rPr>
          <w:lang w:val="en-US"/>
        </w:rPr>
      </w:pPr>
    </w:p>
    <w:p w14:paraId="1B0C3D5E" w14:textId="2F1616C1" w:rsidR="00475BB4" w:rsidRPr="001706B7" w:rsidRDefault="009F656A" w:rsidP="00287378">
      <w:pPr>
        <w:pStyle w:val="a0"/>
        <w:ind w:firstLine="0"/>
        <w:jc w:val="center"/>
        <w:rPr>
          <w:lang w:val="en-US"/>
        </w:rPr>
      </w:pPr>
      <w:r w:rsidRPr="002B3DDD">
        <w:rPr>
          <w:lang w:val="en-US"/>
        </w:rPr>
        <w:t>Laboratory report</w:t>
      </w:r>
      <w:r w:rsidR="00C10EB4">
        <w:rPr>
          <w:lang w:val="en-US"/>
        </w:rPr>
        <w:t xml:space="preserve">s </w:t>
      </w:r>
      <w:r w:rsidR="00C10EB4" w:rsidRPr="006C0B11">
        <w:rPr>
          <w:lang w:val="en-US"/>
        </w:rPr>
        <w:t>№</w:t>
      </w:r>
      <w:r w:rsidR="00C10EB4">
        <w:rPr>
          <w:lang w:val="en-US"/>
        </w:rPr>
        <w:t>1-6</w:t>
      </w:r>
    </w:p>
    <w:p w14:paraId="3F9B014F" w14:textId="7AC1D9A8" w:rsidR="00475BB4" w:rsidRPr="002B3DDD" w:rsidRDefault="00475BB4" w:rsidP="00287378">
      <w:pPr>
        <w:pStyle w:val="a0"/>
        <w:ind w:firstLine="0"/>
        <w:jc w:val="center"/>
        <w:rPr>
          <w:lang w:val="en-US"/>
        </w:rPr>
      </w:pPr>
    </w:p>
    <w:p w14:paraId="388E1C73" w14:textId="77777777" w:rsidR="00475BB4" w:rsidRPr="002B3DDD" w:rsidRDefault="00475BB4" w:rsidP="00475BB4">
      <w:pPr>
        <w:pStyle w:val="a0"/>
        <w:rPr>
          <w:lang w:val="en-US"/>
        </w:rPr>
      </w:pPr>
    </w:p>
    <w:p w14:paraId="3EE63F12" w14:textId="61926006" w:rsidR="00475BB4" w:rsidRDefault="00475BB4" w:rsidP="00475BB4">
      <w:pPr>
        <w:pStyle w:val="a0"/>
        <w:rPr>
          <w:lang w:val="en-US"/>
        </w:rPr>
      </w:pPr>
    </w:p>
    <w:p w14:paraId="477AB11A" w14:textId="77777777" w:rsidR="00563D11" w:rsidRPr="002B3DDD" w:rsidRDefault="00563D11" w:rsidP="00475BB4">
      <w:pPr>
        <w:pStyle w:val="a0"/>
        <w:rPr>
          <w:lang w:val="en-US"/>
        </w:rPr>
      </w:pPr>
    </w:p>
    <w:p w14:paraId="220E6078" w14:textId="77777777" w:rsidR="00475BB4" w:rsidRPr="002B3DDD" w:rsidRDefault="00475BB4" w:rsidP="00475BB4">
      <w:pPr>
        <w:pStyle w:val="a0"/>
        <w:rPr>
          <w:lang w:val="en-US"/>
        </w:rPr>
      </w:pPr>
    </w:p>
    <w:p w14:paraId="1C97A7A6" w14:textId="77777777" w:rsidR="00475BB4" w:rsidRPr="002B3DDD" w:rsidRDefault="00475BB4" w:rsidP="00475BB4">
      <w:pPr>
        <w:pStyle w:val="a0"/>
        <w:rPr>
          <w:lang w:val="en-US"/>
        </w:rPr>
      </w:pPr>
    </w:p>
    <w:p w14:paraId="01074CCC" w14:textId="0F8C9187" w:rsidR="00475BB4" w:rsidRPr="002D3A5C" w:rsidRDefault="002B3DDD" w:rsidP="009F656A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>Performed</w:t>
      </w:r>
      <w:r w:rsidR="00475BB4" w:rsidRPr="002D3A5C">
        <w:rPr>
          <w:lang w:val="en-US"/>
        </w:rPr>
        <w:t>:</w:t>
      </w:r>
    </w:p>
    <w:p w14:paraId="1019D826" w14:textId="2D850426" w:rsidR="00475BB4" w:rsidRDefault="002D3A5C" w:rsidP="009F656A">
      <w:pPr>
        <w:pStyle w:val="a0"/>
        <w:tabs>
          <w:tab w:val="left" w:pos="6237"/>
        </w:tabs>
        <w:ind w:right="-2" w:firstLine="0"/>
        <w:jc w:val="left"/>
        <w:rPr>
          <w:lang w:val="en-US"/>
        </w:rPr>
      </w:pPr>
      <w:r>
        <w:rPr>
          <w:lang w:val="en-US"/>
        </w:rPr>
        <w:t>Student</w:t>
      </w:r>
      <w:r w:rsidR="00563D11">
        <w:rPr>
          <w:lang w:val="en-US"/>
        </w:rPr>
        <w:t>s</w:t>
      </w:r>
      <w:r>
        <w:rPr>
          <w:lang w:val="en-US"/>
        </w:rPr>
        <w:t xml:space="preserve"> of the group</w:t>
      </w:r>
      <w:r w:rsidR="00475BB4" w:rsidRPr="002D3A5C">
        <w:rPr>
          <w:lang w:val="en-US"/>
        </w:rPr>
        <w:t xml:space="preserve"> </w:t>
      </w:r>
      <w:r>
        <w:rPr>
          <w:lang w:val="en-US"/>
        </w:rPr>
        <w:t>PRO</w:t>
      </w:r>
      <w:r w:rsidR="00475BB4" w:rsidRPr="002D3A5C">
        <w:rPr>
          <w:lang w:val="en-US"/>
        </w:rPr>
        <w:t xml:space="preserve"> - </w:t>
      </w:r>
      <w:r w:rsidR="00563D11">
        <w:rPr>
          <w:lang w:val="en-US"/>
        </w:rPr>
        <w:t>4</w:t>
      </w:r>
      <w:r w:rsidR="00475BB4" w:rsidRPr="002D3A5C">
        <w:rPr>
          <w:lang w:val="en-US"/>
        </w:rPr>
        <w:t>27</w:t>
      </w:r>
      <w:r w:rsidR="00475BB4" w:rsidRPr="002D3A5C">
        <w:rPr>
          <w:lang w:val="en-US"/>
        </w:rPr>
        <w:tab/>
      </w:r>
      <w:r>
        <w:rPr>
          <w:lang w:val="en-US"/>
        </w:rPr>
        <w:t>P</w:t>
      </w:r>
      <w:r w:rsidR="00563D11">
        <w:rPr>
          <w:lang w:val="en-US"/>
        </w:rPr>
        <w:t>olina</w:t>
      </w:r>
      <w:r>
        <w:rPr>
          <w:lang w:val="en-US"/>
        </w:rPr>
        <w:t xml:space="preserve"> Kasich</w:t>
      </w:r>
    </w:p>
    <w:p w14:paraId="56C23B88" w14:textId="4E4A1CEA" w:rsidR="00563D11" w:rsidRDefault="00563D11" w:rsidP="009F656A">
      <w:pPr>
        <w:pStyle w:val="a0"/>
        <w:tabs>
          <w:tab w:val="left" w:pos="6237"/>
        </w:tabs>
        <w:ind w:right="-2" w:firstLine="0"/>
        <w:jc w:val="left"/>
        <w:rPr>
          <w:lang w:val="en-US"/>
        </w:rPr>
      </w:pPr>
      <w:r>
        <w:rPr>
          <w:lang w:val="en-US"/>
        </w:rPr>
        <w:tab/>
        <w:t>Polina Loginova</w:t>
      </w:r>
    </w:p>
    <w:p w14:paraId="0C441B45" w14:textId="33E551E2" w:rsidR="00563D11" w:rsidRPr="00563D11" w:rsidRDefault="00563D11" w:rsidP="009F656A">
      <w:pPr>
        <w:pStyle w:val="a0"/>
        <w:tabs>
          <w:tab w:val="left" w:pos="6237"/>
        </w:tabs>
        <w:ind w:right="-2" w:firstLine="0"/>
        <w:jc w:val="left"/>
        <w:rPr>
          <w:lang w:val="en-US"/>
        </w:rPr>
      </w:pPr>
      <w:r>
        <w:rPr>
          <w:lang w:val="en-US"/>
        </w:rPr>
        <w:tab/>
      </w:r>
    </w:p>
    <w:p w14:paraId="4A85D976" w14:textId="77777777" w:rsidR="00475BB4" w:rsidRPr="002D3A5C" w:rsidRDefault="00475BB4" w:rsidP="009F656A">
      <w:pPr>
        <w:pStyle w:val="a0"/>
        <w:ind w:firstLine="0"/>
        <w:rPr>
          <w:lang w:val="en-US"/>
        </w:rPr>
      </w:pPr>
    </w:p>
    <w:p w14:paraId="0318EBA0" w14:textId="6E141BE2" w:rsidR="002D3A5C" w:rsidRPr="002D3A5C" w:rsidRDefault="002D3A5C" w:rsidP="009F656A">
      <w:pPr>
        <w:pStyle w:val="a0"/>
        <w:ind w:firstLine="0"/>
        <w:rPr>
          <w:lang w:val="en-US"/>
        </w:rPr>
      </w:pPr>
    </w:p>
    <w:p w14:paraId="147EA73D" w14:textId="59E29C8F" w:rsidR="002D3A5C" w:rsidRPr="002D3A5C" w:rsidRDefault="002D3A5C" w:rsidP="009F656A">
      <w:pPr>
        <w:pStyle w:val="a0"/>
        <w:ind w:firstLine="0"/>
        <w:rPr>
          <w:lang w:val="en-US"/>
        </w:rPr>
      </w:pPr>
    </w:p>
    <w:p w14:paraId="532686F1" w14:textId="77777777" w:rsidR="002D3A5C" w:rsidRPr="002D3A5C" w:rsidRDefault="002D3A5C" w:rsidP="009F656A">
      <w:pPr>
        <w:pStyle w:val="a0"/>
        <w:ind w:firstLine="0"/>
        <w:rPr>
          <w:lang w:val="en-US"/>
        </w:rPr>
      </w:pPr>
    </w:p>
    <w:p w14:paraId="3823DD17" w14:textId="52E59618" w:rsidR="009F656A" w:rsidRPr="002D3A5C" w:rsidRDefault="009F656A" w:rsidP="009F656A">
      <w:pPr>
        <w:pStyle w:val="a0"/>
        <w:ind w:firstLine="0"/>
        <w:rPr>
          <w:lang w:val="en-US"/>
        </w:rPr>
      </w:pPr>
    </w:p>
    <w:p w14:paraId="4CBBEF49" w14:textId="60D791D1" w:rsidR="009F656A" w:rsidRPr="002D3A5C" w:rsidRDefault="009F656A" w:rsidP="009F656A">
      <w:pPr>
        <w:pStyle w:val="a0"/>
        <w:ind w:firstLine="0"/>
        <w:rPr>
          <w:lang w:val="en-US"/>
        </w:rPr>
      </w:pPr>
    </w:p>
    <w:p w14:paraId="4901F802" w14:textId="6B9452F2" w:rsidR="009F656A" w:rsidRPr="002D3A5C" w:rsidRDefault="009F656A" w:rsidP="009F656A">
      <w:pPr>
        <w:pStyle w:val="a0"/>
        <w:ind w:firstLine="0"/>
        <w:rPr>
          <w:lang w:val="en-US"/>
        </w:rPr>
      </w:pPr>
    </w:p>
    <w:p w14:paraId="343EEF2C" w14:textId="77777777" w:rsidR="009F656A" w:rsidRPr="002D3A5C" w:rsidRDefault="009F656A" w:rsidP="009F656A">
      <w:pPr>
        <w:pStyle w:val="a0"/>
        <w:ind w:firstLine="0"/>
        <w:rPr>
          <w:lang w:val="en-US"/>
        </w:rPr>
      </w:pPr>
    </w:p>
    <w:p w14:paraId="2C0700D8" w14:textId="61952C9B" w:rsidR="00475BB4" w:rsidRPr="003F76C8" w:rsidRDefault="003F76C8" w:rsidP="003F76C8">
      <w:pPr>
        <w:pStyle w:val="a0"/>
        <w:ind w:firstLine="0"/>
        <w:jc w:val="center"/>
        <w:rPr>
          <w:lang w:val="en-US"/>
        </w:rPr>
        <w:sectPr w:rsidR="00475BB4" w:rsidRPr="003F76C8" w:rsidSect="000B4247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r>
        <w:rPr>
          <w:lang w:val="en-US"/>
        </w:rPr>
        <w:t>Ufa</w:t>
      </w:r>
      <w:r w:rsidR="00475BB4" w:rsidRPr="00563D11">
        <w:rPr>
          <w:lang w:val="en-US"/>
        </w:rPr>
        <w:t xml:space="preserve"> – 202</w:t>
      </w:r>
      <w:r w:rsidR="00C10EB4">
        <w:rPr>
          <w:lang w:val="en-US"/>
        </w:rPr>
        <w:t>4</w:t>
      </w:r>
    </w:p>
    <w:p w14:paraId="23B82700" w14:textId="34F30998" w:rsidR="007B3BF7" w:rsidRPr="008B2B61" w:rsidRDefault="00D1234E" w:rsidP="008027BF">
      <w:pPr>
        <w:pStyle w:val="a0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CONTENT</w:t>
      </w:r>
    </w:p>
    <w:p w14:paraId="6ABCFE3E" w14:textId="77777777" w:rsidR="00475BB4" w:rsidRPr="006C15DF" w:rsidRDefault="00475BB4" w:rsidP="00475BB4">
      <w:pPr>
        <w:pStyle w:val="a0"/>
        <w:ind w:firstLine="0"/>
        <w:rPr>
          <w:lang w:val="en-US"/>
        </w:rPr>
      </w:pPr>
    </w:p>
    <w:p w14:paraId="4EC2536D" w14:textId="12245FA5" w:rsidR="006C0B11" w:rsidRPr="006C0B11" w:rsidRDefault="001E4DFC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C15DF">
        <w:rPr>
          <w:rFonts w:ascii="Times New Roman" w:hAnsi="Times New Roman" w:cs="Times New Roman"/>
          <w:sz w:val="28"/>
          <w:szCs w:val="28"/>
        </w:rPr>
        <w:fldChar w:fldCharType="begin"/>
      </w:r>
      <w:r w:rsidRPr="006C15D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C15D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0013918" w:history="1">
        <w:r w:rsidR="006C0B11" w:rsidRPr="006C0B11">
          <w:rPr>
            <w:rStyle w:val="aa"/>
            <w:rFonts w:ascii="Times New Roman" w:hAnsi="Times New Roman" w:cs="Times New Roman"/>
            <w:noProof/>
            <w:sz w:val="28"/>
            <w:szCs w:val="28"/>
            <w:lang w:val="en-US"/>
          </w:rPr>
          <w:t>Laboratory work №1 – Layout of a web page using HTML language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_Toc160013918 \h </w:instrTex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076919" w14:textId="73F0108A" w:rsidR="006C0B11" w:rsidRPr="006C0B11" w:rsidRDefault="004809CD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0013919" w:history="1">
        <w:r w:rsidR="006C0B11" w:rsidRPr="006C0B11">
          <w:rPr>
            <w:rStyle w:val="aa"/>
            <w:rFonts w:ascii="Times New Roman" w:hAnsi="Times New Roman" w:cs="Times New Roman"/>
            <w:noProof/>
            <w:sz w:val="28"/>
            <w:szCs w:val="28"/>
            <w:lang w:val="en-US"/>
          </w:rPr>
          <w:t>Task and goal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_Toc160013919 \h </w:instrTex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579829" w14:textId="22A8A12D" w:rsidR="006C0B11" w:rsidRPr="006C0B11" w:rsidRDefault="004809CD">
      <w:pPr>
        <w:pStyle w:val="2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0013920" w:history="1">
        <w:r w:rsidR="006C0B11" w:rsidRPr="006C0B11">
          <w:rPr>
            <w:rStyle w:val="aa"/>
            <w:rFonts w:ascii="Times New Roman" w:hAnsi="Times New Roman" w:cs="Times New Roman"/>
            <w:noProof/>
            <w:sz w:val="28"/>
            <w:szCs w:val="28"/>
            <w:lang w:val="en-US"/>
          </w:rPr>
          <w:t>Progress of the work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_Toc160013920 \h </w:instrTex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0B11" w:rsidRPr="006C0B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728928" w14:textId="5220C8C0" w:rsidR="00475BB4" w:rsidRDefault="001E4DFC" w:rsidP="00475BB4">
      <w:pPr>
        <w:pStyle w:val="a0"/>
        <w:ind w:firstLine="0"/>
      </w:pPr>
      <w:r w:rsidRPr="006C15DF">
        <w:fldChar w:fldCharType="end"/>
      </w:r>
    </w:p>
    <w:p w14:paraId="1804AE4F" w14:textId="77777777" w:rsidR="008027BF" w:rsidRDefault="008027BF" w:rsidP="00475BB4">
      <w:pPr>
        <w:pStyle w:val="a0"/>
        <w:ind w:firstLine="0"/>
      </w:pPr>
      <w:r>
        <w:br w:type="page"/>
      </w:r>
    </w:p>
    <w:p w14:paraId="37B20A3A" w14:textId="1EB7B25D" w:rsidR="007834F1" w:rsidRDefault="00C10EB4" w:rsidP="00C10EB4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1" w:name="_Toc160013918"/>
      <w:r>
        <w:rPr>
          <w:lang w:val="en-US"/>
        </w:rPr>
        <w:lastRenderedPageBreak/>
        <w:t xml:space="preserve">Laboratory work </w:t>
      </w:r>
      <w:r w:rsidRPr="00C10EB4">
        <w:rPr>
          <w:lang w:val="en-US"/>
        </w:rPr>
        <w:t xml:space="preserve">№1 </w:t>
      </w:r>
      <w:r>
        <w:rPr>
          <w:lang w:val="en-US"/>
        </w:rPr>
        <w:t xml:space="preserve">– </w:t>
      </w:r>
      <w:r w:rsidRPr="00C10EB4">
        <w:rPr>
          <w:lang w:val="en-US"/>
        </w:rPr>
        <w:t>Layout of a web page using HTML language</w:t>
      </w:r>
      <w:bookmarkEnd w:id="1"/>
    </w:p>
    <w:p w14:paraId="08426C49" w14:textId="57B8BB82" w:rsidR="00C10EB4" w:rsidRDefault="00C10EB4" w:rsidP="00C10EB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" w:name="_Toc160013919"/>
      <w:r>
        <w:rPr>
          <w:lang w:val="en-US"/>
        </w:rPr>
        <w:t>Task and goal</w:t>
      </w:r>
      <w:bookmarkEnd w:id="2"/>
    </w:p>
    <w:p w14:paraId="64FE4915" w14:textId="260472C2" w:rsidR="00C10EB4" w:rsidRDefault="00C10EB4" w:rsidP="00C10EB4">
      <w:pPr>
        <w:pStyle w:val="a0"/>
        <w:rPr>
          <w:lang w:val="en-US"/>
        </w:rPr>
      </w:pPr>
      <w:r w:rsidRPr="00C10EB4">
        <w:rPr>
          <w:lang w:val="en-US"/>
        </w:rPr>
        <w:t>The goal of the work is to gain practical skills in creating and formatting web pages using markup tools.</w:t>
      </w:r>
    </w:p>
    <w:p w14:paraId="13B332CD" w14:textId="08597665" w:rsidR="00C10EB4" w:rsidRDefault="00C10EB4" w:rsidP="00C10EB4">
      <w:pPr>
        <w:pStyle w:val="a0"/>
        <w:rPr>
          <w:lang w:val="en-US"/>
        </w:rPr>
      </w:pPr>
      <w:r>
        <w:rPr>
          <w:lang w:val="en-US"/>
        </w:rPr>
        <w:t>The task is to make a layout of the page according to the option</w:t>
      </w:r>
      <w:r w:rsidR="006B52A1">
        <w:rPr>
          <w:lang w:val="en-US"/>
        </w:rPr>
        <w:t xml:space="preserve"> </w:t>
      </w:r>
      <w:r w:rsidR="0067371B">
        <w:rPr>
          <w:lang w:val="en-US"/>
        </w:rPr>
        <w:t>8</w:t>
      </w:r>
      <w:r w:rsidR="006B52A1">
        <w:rPr>
          <w:lang w:val="en-US"/>
        </w:rPr>
        <w:t>.</w:t>
      </w:r>
    </w:p>
    <w:p w14:paraId="3F5B5A69" w14:textId="24123954" w:rsidR="006B52A1" w:rsidRPr="00303C5D" w:rsidRDefault="002F585E" w:rsidP="006B52A1">
      <w:pPr>
        <w:pStyle w:val="a0"/>
        <w:jc w:val="center"/>
      </w:pPr>
      <w:r w:rsidRPr="002F585E">
        <w:rPr>
          <w:noProof/>
          <w:lang w:val="en-US"/>
        </w:rPr>
        <w:drawing>
          <wp:inline distT="0" distB="0" distL="0" distR="0" wp14:anchorId="6A2DFE77" wp14:editId="018808DB">
            <wp:extent cx="3315163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1480" w14:textId="6E039DFF" w:rsidR="00C10EB4" w:rsidRDefault="00C10EB4" w:rsidP="00C10EB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" w:name="_Toc160013920"/>
      <w:r>
        <w:rPr>
          <w:lang w:val="en-US"/>
        </w:rPr>
        <w:t>Progress of the work</w:t>
      </w:r>
      <w:bookmarkEnd w:id="3"/>
    </w:p>
    <w:p w14:paraId="1BD12A90" w14:textId="5F839C1F" w:rsidR="001E16DE" w:rsidRPr="001E16DE" w:rsidRDefault="001E16DE" w:rsidP="001E16DE">
      <w:pPr>
        <w:pStyle w:val="a0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created the file “index.html”. This is the basic structure of the page:</w:t>
      </w:r>
    </w:p>
    <w:p w14:paraId="041E79D8" w14:textId="4A28D445" w:rsidR="00C10EB4" w:rsidRDefault="00956DA4" w:rsidP="001E16DE">
      <w:pPr>
        <w:pStyle w:val="a0"/>
        <w:jc w:val="center"/>
        <w:rPr>
          <w:lang w:val="en-US"/>
        </w:rPr>
      </w:pPr>
      <w:r w:rsidRPr="00956DA4">
        <w:rPr>
          <w:noProof/>
          <w:lang w:val="en-US"/>
        </w:rPr>
        <w:drawing>
          <wp:inline distT="0" distB="0" distL="0" distR="0" wp14:anchorId="1DF75653" wp14:editId="34B77AE1">
            <wp:extent cx="3648584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8B0" w14:textId="46367CE8" w:rsidR="001E16DE" w:rsidRDefault="001E16DE" w:rsidP="001E16DE">
      <w:pPr>
        <w:pStyle w:val="a0"/>
        <w:rPr>
          <w:lang w:val="en-US"/>
        </w:rPr>
      </w:pPr>
      <w:r>
        <w:rPr>
          <w:lang w:val="en-US"/>
        </w:rPr>
        <w:t>The opened page:</w:t>
      </w:r>
    </w:p>
    <w:p w14:paraId="3362ACD2" w14:textId="65A6EE86" w:rsidR="001E16DE" w:rsidRPr="00C10EB4" w:rsidRDefault="001E16DE" w:rsidP="001E16DE">
      <w:pPr>
        <w:pStyle w:val="a0"/>
        <w:jc w:val="center"/>
        <w:rPr>
          <w:lang w:val="en-US"/>
        </w:rPr>
      </w:pPr>
      <w:r w:rsidRPr="001E16DE">
        <w:rPr>
          <w:noProof/>
          <w:lang w:val="en-US"/>
        </w:rPr>
        <w:lastRenderedPageBreak/>
        <w:drawing>
          <wp:inline distT="0" distB="0" distL="0" distR="0" wp14:anchorId="50197C32" wp14:editId="7CBE6B1E">
            <wp:extent cx="5325218" cy="26864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4383" w14:textId="5C8D9996" w:rsidR="00C10EB4" w:rsidRPr="00B04FEB" w:rsidRDefault="00B04FEB" w:rsidP="001E16DE">
      <w:pPr>
        <w:pStyle w:val="a0"/>
        <w:numPr>
          <w:ilvl w:val="0"/>
          <w:numId w:val="50"/>
        </w:numPr>
      </w:pPr>
      <w:r>
        <w:rPr>
          <w:lang w:val="en-US"/>
        </w:rPr>
        <w:t>Let’s make a layout.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116"/>
        <w:gridCol w:w="1562"/>
        <w:gridCol w:w="4671"/>
      </w:tblGrid>
      <w:tr w:rsidR="00B04FEB" w14:paraId="1FBAA166" w14:textId="77777777" w:rsidTr="006B634C">
        <w:tc>
          <w:tcPr>
            <w:tcW w:w="562" w:type="dxa"/>
          </w:tcPr>
          <w:p w14:paraId="7A5E7CF4" w14:textId="364C4205" w:rsidR="00B04FEB" w:rsidRPr="00B04FEB" w:rsidRDefault="00B04FEB" w:rsidP="00B04FEB">
            <w:pPr>
              <w:pStyle w:val="a0"/>
              <w:ind w:firstLine="0"/>
            </w:pPr>
            <w:r>
              <w:t>№</w:t>
            </w:r>
          </w:p>
        </w:tc>
        <w:tc>
          <w:tcPr>
            <w:tcW w:w="3116" w:type="dxa"/>
          </w:tcPr>
          <w:p w14:paraId="15EC8984" w14:textId="7236CE3C" w:rsidR="00B04FEB" w:rsidRPr="00B04FEB" w:rsidRDefault="00B04FEB" w:rsidP="00B04FEB">
            <w:pPr>
              <w:pStyle w:val="a0"/>
              <w:ind w:firstLine="0"/>
            </w:pPr>
            <w:r>
              <w:rPr>
                <w:lang w:val="en-US"/>
              </w:rPr>
              <w:t>Type of a block</w:t>
            </w:r>
          </w:p>
        </w:tc>
        <w:tc>
          <w:tcPr>
            <w:tcW w:w="1562" w:type="dxa"/>
          </w:tcPr>
          <w:p w14:paraId="2E643D95" w14:textId="04D9D7C3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Block ID</w:t>
            </w:r>
          </w:p>
        </w:tc>
        <w:tc>
          <w:tcPr>
            <w:tcW w:w="4671" w:type="dxa"/>
          </w:tcPr>
          <w:p w14:paraId="569B528C" w14:textId="474F5D2F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HTML-code</w:t>
            </w:r>
          </w:p>
        </w:tc>
      </w:tr>
      <w:tr w:rsidR="00B04FEB" w14:paraId="48B7BD5A" w14:textId="77777777" w:rsidTr="006B634C">
        <w:tc>
          <w:tcPr>
            <w:tcW w:w="562" w:type="dxa"/>
          </w:tcPr>
          <w:p w14:paraId="55CE860B" w14:textId="56BF4743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6" w:type="dxa"/>
          </w:tcPr>
          <w:p w14:paraId="6EF9327A" w14:textId="6753E167" w:rsidR="00B04FEB" w:rsidRPr="00C14876" w:rsidRDefault="00C14876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Navigation bar</w:t>
            </w:r>
          </w:p>
        </w:tc>
        <w:tc>
          <w:tcPr>
            <w:tcW w:w="1562" w:type="dxa"/>
          </w:tcPr>
          <w:p w14:paraId="69127465" w14:textId="40875434" w:rsidR="00B04FEB" w:rsidRPr="006B634C" w:rsidRDefault="006B634C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671" w:type="dxa"/>
          </w:tcPr>
          <w:p w14:paraId="04082D1F" w14:textId="31BF310B" w:rsidR="00B04FEB" w:rsidRPr="006B634C" w:rsidRDefault="006B634C" w:rsidP="00B04FEB">
            <w:pPr>
              <w:pStyle w:val="a0"/>
              <w:ind w:firstLine="0"/>
            </w:pPr>
            <w:r w:rsidRPr="006B634C">
              <w:t>&lt;</w:t>
            </w:r>
            <w:proofErr w:type="spellStart"/>
            <w:r w:rsidRPr="006B634C">
              <w:t>nav</w:t>
            </w:r>
            <w:proofErr w:type="spellEnd"/>
            <w:r w:rsidRPr="006B634C">
              <w:t xml:space="preserve"> </w:t>
            </w:r>
            <w:proofErr w:type="spellStart"/>
            <w:r w:rsidRPr="006B634C">
              <w:t>id</w:t>
            </w:r>
            <w:proofErr w:type="spellEnd"/>
            <w:r w:rsidRPr="006B634C">
              <w:t>="</w:t>
            </w:r>
            <w:proofErr w:type="spellStart"/>
            <w:r w:rsidRPr="006B634C">
              <w:t>main</w:t>
            </w:r>
            <w:proofErr w:type="spellEnd"/>
            <w:proofErr w:type="gramStart"/>
            <w:r w:rsidRPr="006B634C">
              <w:t>"&gt;</w:t>
            </w:r>
            <w:r>
              <w:rPr>
                <w:lang w:val="en-US"/>
              </w:rPr>
              <w:t>…</w:t>
            </w:r>
            <w:proofErr w:type="gramEnd"/>
            <w:r w:rsidRPr="006B634C">
              <w:rPr>
                <w:lang w:val="en-US"/>
              </w:rPr>
              <w:t>&lt;/nav&gt;</w:t>
            </w:r>
          </w:p>
        </w:tc>
      </w:tr>
      <w:tr w:rsidR="00B04FEB" w:rsidRPr="006B634C" w14:paraId="3752CF7A" w14:textId="77777777" w:rsidTr="006B634C">
        <w:tc>
          <w:tcPr>
            <w:tcW w:w="562" w:type="dxa"/>
          </w:tcPr>
          <w:p w14:paraId="4BE7FD49" w14:textId="031DB361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6" w:type="dxa"/>
          </w:tcPr>
          <w:p w14:paraId="1DECC053" w14:textId="2DC68340" w:rsidR="00B04FEB" w:rsidRPr="006B634C" w:rsidRDefault="006B634C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Link to the main page</w:t>
            </w:r>
          </w:p>
        </w:tc>
        <w:tc>
          <w:tcPr>
            <w:tcW w:w="1562" w:type="dxa"/>
          </w:tcPr>
          <w:p w14:paraId="1E9AEBB9" w14:textId="4CE20C63" w:rsidR="00B04FEB" w:rsidRPr="006B634C" w:rsidRDefault="006B634C" w:rsidP="00B04FEB">
            <w:pPr>
              <w:pStyle w:val="a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Site_name</w:t>
            </w:r>
            <w:proofErr w:type="spellEnd"/>
          </w:p>
        </w:tc>
        <w:tc>
          <w:tcPr>
            <w:tcW w:w="4671" w:type="dxa"/>
          </w:tcPr>
          <w:p w14:paraId="3851DB32" w14:textId="4C1E1792" w:rsidR="00B04FEB" w:rsidRPr="006B634C" w:rsidRDefault="006B634C" w:rsidP="00B04FEB">
            <w:pPr>
              <w:pStyle w:val="a0"/>
              <w:ind w:firstLine="0"/>
              <w:rPr>
                <w:lang w:val="en-US"/>
              </w:rPr>
            </w:pPr>
            <w:r w:rsidRPr="006B634C">
              <w:rPr>
                <w:lang w:val="en-US"/>
              </w:rPr>
              <w:t>&lt;</w:t>
            </w:r>
            <w:proofErr w:type="gramStart"/>
            <w:r w:rsidRPr="006B634C">
              <w:rPr>
                <w:lang w:val="en-US"/>
              </w:rPr>
              <w:t>a</w:t>
            </w:r>
            <w:proofErr w:type="gramEnd"/>
            <w:r w:rsidRPr="006B634C">
              <w:rPr>
                <w:lang w:val="en-US"/>
              </w:rPr>
              <w:t xml:space="preserve"> id="</w:t>
            </w:r>
            <w:proofErr w:type="spellStart"/>
            <w:r w:rsidRPr="006B634C">
              <w:rPr>
                <w:lang w:val="en-US"/>
              </w:rPr>
              <w:t>site_name</w:t>
            </w:r>
            <w:proofErr w:type="spellEnd"/>
            <w:r w:rsidRPr="006B634C">
              <w:rPr>
                <w:lang w:val="en-US"/>
              </w:rPr>
              <w:t>"&gt;Site&lt;/a&gt;</w:t>
            </w:r>
          </w:p>
        </w:tc>
      </w:tr>
      <w:tr w:rsidR="00B04FEB" w14:paraId="5B46E633" w14:textId="77777777" w:rsidTr="006B634C">
        <w:tc>
          <w:tcPr>
            <w:tcW w:w="562" w:type="dxa"/>
          </w:tcPr>
          <w:p w14:paraId="7EEE4BA4" w14:textId="25774224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6" w:type="dxa"/>
          </w:tcPr>
          <w:p w14:paraId="16D8C7FE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1562" w:type="dxa"/>
          </w:tcPr>
          <w:p w14:paraId="157D2707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4671" w:type="dxa"/>
          </w:tcPr>
          <w:p w14:paraId="7D4F0384" w14:textId="77777777" w:rsidR="00B04FEB" w:rsidRDefault="00B04FEB" w:rsidP="00B04FEB">
            <w:pPr>
              <w:pStyle w:val="a0"/>
              <w:ind w:firstLine="0"/>
            </w:pPr>
          </w:p>
        </w:tc>
      </w:tr>
      <w:tr w:rsidR="00B04FEB" w14:paraId="5B3755C2" w14:textId="77777777" w:rsidTr="006B634C">
        <w:tc>
          <w:tcPr>
            <w:tcW w:w="562" w:type="dxa"/>
          </w:tcPr>
          <w:p w14:paraId="49FA071F" w14:textId="6B3137DE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6" w:type="dxa"/>
          </w:tcPr>
          <w:p w14:paraId="17F00CE0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1562" w:type="dxa"/>
          </w:tcPr>
          <w:p w14:paraId="6F2AB454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4671" w:type="dxa"/>
          </w:tcPr>
          <w:p w14:paraId="5454FB3E" w14:textId="77777777" w:rsidR="00B04FEB" w:rsidRDefault="00B04FEB" w:rsidP="00B04FEB">
            <w:pPr>
              <w:pStyle w:val="a0"/>
              <w:ind w:firstLine="0"/>
            </w:pPr>
          </w:p>
        </w:tc>
      </w:tr>
      <w:tr w:rsidR="00B04FEB" w14:paraId="32113500" w14:textId="77777777" w:rsidTr="006B634C">
        <w:tc>
          <w:tcPr>
            <w:tcW w:w="562" w:type="dxa"/>
          </w:tcPr>
          <w:p w14:paraId="74E1E451" w14:textId="5A3939DB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6" w:type="dxa"/>
          </w:tcPr>
          <w:p w14:paraId="1900E666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1562" w:type="dxa"/>
          </w:tcPr>
          <w:p w14:paraId="52938AFB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4671" w:type="dxa"/>
          </w:tcPr>
          <w:p w14:paraId="0147944E" w14:textId="77777777" w:rsidR="00B04FEB" w:rsidRDefault="00B04FEB" w:rsidP="00B04FEB">
            <w:pPr>
              <w:pStyle w:val="a0"/>
              <w:ind w:firstLine="0"/>
            </w:pPr>
          </w:p>
        </w:tc>
      </w:tr>
      <w:tr w:rsidR="00B04FEB" w14:paraId="678DDC2B" w14:textId="77777777" w:rsidTr="006B634C">
        <w:tc>
          <w:tcPr>
            <w:tcW w:w="562" w:type="dxa"/>
          </w:tcPr>
          <w:p w14:paraId="592B1179" w14:textId="606D6A49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6" w:type="dxa"/>
          </w:tcPr>
          <w:p w14:paraId="644A3771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1562" w:type="dxa"/>
          </w:tcPr>
          <w:p w14:paraId="0E3DE28A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4671" w:type="dxa"/>
          </w:tcPr>
          <w:p w14:paraId="77287E9A" w14:textId="77777777" w:rsidR="00B04FEB" w:rsidRDefault="00B04FEB" w:rsidP="00B04FEB">
            <w:pPr>
              <w:pStyle w:val="a0"/>
              <w:ind w:firstLine="0"/>
            </w:pPr>
          </w:p>
        </w:tc>
      </w:tr>
      <w:tr w:rsidR="00B04FEB" w14:paraId="03C19D30" w14:textId="77777777" w:rsidTr="006B634C">
        <w:tc>
          <w:tcPr>
            <w:tcW w:w="562" w:type="dxa"/>
          </w:tcPr>
          <w:p w14:paraId="48445222" w14:textId="609369A7" w:rsidR="00B04FEB" w:rsidRPr="00B04FEB" w:rsidRDefault="00B04FEB" w:rsidP="00B04FEB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6" w:type="dxa"/>
          </w:tcPr>
          <w:p w14:paraId="000FCD81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1562" w:type="dxa"/>
          </w:tcPr>
          <w:p w14:paraId="794B7798" w14:textId="77777777" w:rsidR="00B04FEB" w:rsidRDefault="00B04FEB" w:rsidP="00B04FEB">
            <w:pPr>
              <w:pStyle w:val="a0"/>
              <w:ind w:firstLine="0"/>
            </w:pPr>
          </w:p>
        </w:tc>
        <w:tc>
          <w:tcPr>
            <w:tcW w:w="4671" w:type="dxa"/>
          </w:tcPr>
          <w:p w14:paraId="5F380917" w14:textId="77777777" w:rsidR="00B04FEB" w:rsidRDefault="00B04FEB" w:rsidP="00B04FEB">
            <w:pPr>
              <w:pStyle w:val="a0"/>
              <w:ind w:firstLine="0"/>
            </w:pPr>
          </w:p>
        </w:tc>
      </w:tr>
    </w:tbl>
    <w:p w14:paraId="3F49F924" w14:textId="77777777" w:rsidR="00B04FEB" w:rsidRPr="00B04FEB" w:rsidRDefault="00B04FEB" w:rsidP="00B04FEB">
      <w:pPr>
        <w:pStyle w:val="a0"/>
      </w:pPr>
      <w:bookmarkStart w:id="4" w:name="_GoBack"/>
      <w:bookmarkEnd w:id="4"/>
    </w:p>
    <w:p w14:paraId="155CFAE8" w14:textId="51F14DFE" w:rsidR="001E16DE" w:rsidRPr="00C10EB4" w:rsidRDefault="00E82DC7" w:rsidP="00E82DC7">
      <w:pPr>
        <w:pStyle w:val="a0"/>
        <w:ind w:firstLine="0"/>
        <w:jc w:val="center"/>
      </w:pPr>
      <w:r w:rsidRPr="00E82DC7">
        <w:lastRenderedPageBreak/>
        <w:drawing>
          <wp:inline distT="0" distB="0" distL="0" distR="0" wp14:anchorId="3149E3B7" wp14:editId="7730FF31">
            <wp:extent cx="6299835" cy="516001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DE" w:rsidRPr="00C10EB4" w:rsidSect="000B4247">
      <w:footerReference w:type="default" r:id="rId12"/>
      <w:pgSz w:w="11906" w:h="16838"/>
      <w:pgMar w:top="851" w:right="567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4378" w14:textId="77777777" w:rsidR="004809CD" w:rsidRDefault="004809CD" w:rsidP="00A6791B">
      <w:pPr>
        <w:spacing w:after="0" w:line="240" w:lineRule="auto"/>
      </w:pPr>
      <w:r>
        <w:separator/>
      </w:r>
    </w:p>
  </w:endnote>
  <w:endnote w:type="continuationSeparator" w:id="0">
    <w:p w14:paraId="33EDA3C9" w14:textId="77777777" w:rsidR="004809CD" w:rsidRDefault="004809CD" w:rsidP="00A6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034C" w14:textId="77777777" w:rsidR="00A6791B" w:rsidRDefault="00A6791B" w:rsidP="00A6791B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E63C8" w14:textId="77777777" w:rsidR="004809CD" w:rsidRDefault="004809CD" w:rsidP="00A6791B">
      <w:pPr>
        <w:spacing w:after="0" w:line="240" w:lineRule="auto"/>
      </w:pPr>
      <w:r>
        <w:separator/>
      </w:r>
    </w:p>
  </w:footnote>
  <w:footnote w:type="continuationSeparator" w:id="0">
    <w:p w14:paraId="3A4F88C4" w14:textId="77777777" w:rsidR="004809CD" w:rsidRDefault="004809CD" w:rsidP="00A67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F619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36C5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580A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DC6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F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0D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8EE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BF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D69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4B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439"/>
    <w:multiLevelType w:val="hybridMultilevel"/>
    <w:tmpl w:val="F87423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03DE176C"/>
    <w:multiLevelType w:val="hybridMultilevel"/>
    <w:tmpl w:val="BAA6141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07D5236B"/>
    <w:multiLevelType w:val="hybridMultilevel"/>
    <w:tmpl w:val="0F3262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131530DF"/>
    <w:multiLevelType w:val="hybridMultilevel"/>
    <w:tmpl w:val="A54E3304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13891619"/>
    <w:multiLevelType w:val="hybridMultilevel"/>
    <w:tmpl w:val="8FF8A450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143208A2"/>
    <w:multiLevelType w:val="hybridMultilevel"/>
    <w:tmpl w:val="D604F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4D1123"/>
    <w:multiLevelType w:val="hybridMultilevel"/>
    <w:tmpl w:val="81C4E33E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15BC0C06"/>
    <w:multiLevelType w:val="hybridMultilevel"/>
    <w:tmpl w:val="EB2C87B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2" w:tplc="1CFC74FE">
      <w:start w:val="1"/>
      <w:numFmt w:val="bullet"/>
      <w:lvlText w:val=""/>
      <w:lvlJc w:val="left"/>
      <w:pPr>
        <w:ind w:left="284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1AAD1A7B"/>
    <w:multiLevelType w:val="hybridMultilevel"/>
    <w:tmpl w:val="440CDBE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1AFD0351"/>
    <w:multiLevelType w:val="hybridMultilevel"/>
    <w:tmpl w:val="E1F03176"/>
    <w:lvl w:ilvl="0" w:tplc="041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abstractNum w:abstractNumId="20" w15:restartNumberingAfterBreak="0">
    <w:nsid w:val="248B1AEF"/>
    <w:multiLevelType w:val="hybridMultilevel"/>
    <w:tmpl w:val="EF6487F6"/>
    <w:lvl w:ilvl="0" w:tplc="257A429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28DC2F6E"/>
    <w:multiLevelType w:val="hybridMultilevel"/>
    <w:tmpl w:val="EEDAB5CA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2D085929"/>
    <w:multiLevelType w:val="hybridMultilevel"/>
    <w:tmpl w:val="A1688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44F7C"/>
    <w:multiLevelType w:val="hybridMultilevel"/>
    <w:tmpl w:val="0A0A66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32675830"/>
    <w:multiLevelType w:val="hybridMultilevel"/>
    <w:tmpl w:val="DFC4F1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33C83B20"/>
    <w:multiLevelType w:val="hybridMultilevel"/>
    <w:tmpl w:val="D5128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A3189"/>
    <w:multiLevelType w:val="hybridMultilevel"/>
    <w:tmpl w:val="78305AC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2FAC3ACC">
      <w:numFmt w:val="bullet"/>
      <w:lvlText w:val="•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388D4713"/>
    <w:multiLevelType w:val="hybridMultilevel"/>
    <w:tmpl w:val="EF6487F6"/>
    <w:lvl w:ilvl="0" w:tplc="257A429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41773AF2"/>
    <w:multiLevelType w:val="hybridMultilevel"/>
    <w:tmpl w:val="074EB576"/>
    <w:lvl w:ilvl="0" w:tplc="40F2D45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CAB7203"/>
    <w:multiLevelType w:val="hybridMultilevel"/>
    <w:tmpl w:val="4F4226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4EB41C28"/>
    <w:multiLevelType w:val="hybridMultilevel"/>
    <w:tmpl w:val="5622EED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0D7034E"/>
    <w:multiLevelType w:val="hybridMultilevel"/>
    <w:tmpl w:val="DD48B25A"/>
    <w:lvl w:ilvl="0" w:tplc="40F2D456">
      <w:start w:val="1"/>
      <w:numFmt w:val="bullet"/>
      <w:lvlText w:val="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2" w15:restartNumberingAfterBreak="0">
    <w:nsid w:val="53E77B58"/>
    <w:multiLevelType w:val="hybridMultilevel"/>
    <w:tmpl w:val="FE606998"/>
    <w:lvl w:ilvl="0" w:tplc="85B61E22">
      <w:start w:val="1"/>
      <w:numFmt w:val="decimal"/>
      <w:lvlText w:val="%1"/>
      <w:lvlJc w:val="left"/>
      <w:pPr>
        <w:ind w:left="1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3" w15:restartNumberingAfterBreak="0">
    <w:nsid w:val="54EE7970"/>
    <w:multiLevelType w:val="hybridMultilevel"/>
    <w:tmpl w:val="41943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243E77"/>
    <w:multiLevelType w:val="hybridMultilevel"/>
    <w:tmpl w:val="F29A7E7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01">
      <w:start w:val="1"/>
      <w:numFmt w:val="bullet"/>
      <w:lvlText w:val=""/>
      <w:lvlJc w:val="left"/>
      <w:pPr>
        <w:ind w:left="284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5CA027EF"/>
    <w:multiLevelType w:val="hybridMultilevel"/>
    <w:tmpl w:val="ECC6105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 w15:restartNumberingAfterBreak="0">
    <w:nsid w:val="63F62C0E"/>
    <w:multiLevelType w:val="hybridMultilevel"/>
    <w:tmpl w:val="B1A6C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152B3"/>
    <w:multiLevelType w:val="hybridMultilevel"/>
    <w:tmpl w:val="FD84756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9C046C2"/>
    <w:multiLevelType w:val="hybridMultilevel"/>
    <w:tmpl w:val="06D68A84"/>
    <w:lvl w:ilvl="0" w:tplc="40F2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9534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FEB5486"/>
    <w:multiLevelType w:val="hybridMultilevel"/>
    <w:tmpl w:val="457AE5E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04F63FD"/>
    <w:multiLevelType w:val="hybridMultilevel"/>
    <w:tmpl w:val="8E5E1A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2" w15:restartNumberingAfterBreak="0">
    <w:nsid w:val="73694D8D"/>
    <w:multiLevelType w:val="hybridMultilevel"/>
    <w:tmpl w:val="A23ED6D2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75BA2540"/>
    <w:multiLevelType w:val="hybridMultilevel"/>
    <w:tmpl w:val="90742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91354"/>
    <w:multiLevelType w:val="hybridMultilevel"/>
    <w:tmpl w:val="EF10C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9040B"/>
    <w:multiLevelType w:val="hybridMultilevel"/>
    <w:tmpl w:val="90A80CC4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6" w15:restartNumberingAfterBreak="0">
    <w:nsid w:val="7A67046A"/>
    <w:multiLevelType w:val="hybridMultilevel"/>
    <w:tmpl w:val="3254343A"/>
    <w:lvl w:ilvl="0" w:tplc="1CFC7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F6020"/>
    <w:multiLevelType w:val="hybridMultilevel"/>
    <w:tmpl w:val="2B026C44"/>
    <w:lvl w:ilvl="0" w:tplc="1CFC7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0464D"/>
    <w:multiLevelType w:val="hybridMultilevel"/>
    <w:tmpl w:val="2970116A"/>
    <w:lvl w:ilvl="0" w:tplc="1CFC74F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9" w15:restartNumberingAfterBreak="0">
    <w:nsid w:val="7DD3667B"/>
    <w:multiLevelType w:val="hybridMultilevel"/>
    <w:tmpl w:val="72BE6DE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9"/>
  </w:num>
  <w:num w:numId="13">
    <w:abstractNumId w:val="37"/>
  </w:num>
  <w:num w:numId="14">
    <w:abstractNumId w:val="43"/>
  </w:num>
  <w:num w:numId="15">
    <w:abstractNumId w:val="45"/>
  </w:num>
  <w:num w:numId="16">
    <w:abstractNumId w:val="24"/>
  </w:num>
  <w:num w:numId="17">
    <w:abstractNumId w:val="44"/>
  </w:num>
  <w:num w:numId="18">
    <w:abstractNumId w:val="33"/>
  </w:num>
  <w:num w:numId="19">
    <w:abstractNumId w:val="38"/>
  </w:num>
  <w:num w:numId="20">
    <w:abstractNumId w:val="31"/>
  </w:num>
  <w:num w:numId="21">
    <w:abstractNumId w:val="28"/>
  </w:num>
  <w:num w:numId="22">
    <w:abstractNumId w:val="35"/>
  </w:num>
  <w:num w:numId="23">
    <w:abstractNumId w:val="10"/>
  </w:num>
  <w:num w:numId="24">
    <w:abstractNumId w:val="25"/>
  </w:num>
  <w:num w:numId="25">
    <w:abstractNumId w:val="22"/>
  </w:num>
  <w:num w:numId="26">
    <w:abstractNumId w:val="23"/>
  </w:num>
  <w:num w:numId="27">
    <w:abstractNumId w:val="15"/>
  </w:num>
  <w:num w:numId="28">
    <w:abstractNumId w:val="36"/>
  </w:num>
  <w:num w:numId="29">
    <w:abstractNumId w:val="34"/>
  </w:num>
  <w:num w:numId="30">
    <w:abstractNumId w:val="29"/>
  </w:num>
  <w:num w:numId="31">
    <w:abstractNumId w:val="18"/>
  </w:num>
  <w:num w:numId="32">
    <w:abstractNumId w:val="12"/>
  </w:num>
  <w:num w:numId="33">
    <w:abstractNumId w:val="49"/>
  </w:num>
  <w:num w:numId="34">
    <w:abstractNumId w:val="21"/>
  </w:num>
  <w:num w:numId="35">
    <w:abstractNumId w:val="41"/>
  </w:num>
  <w:num w:numId="36">
    <w:abstractNumId w:val="11"/>
  </w:num>
  <w:num w:numId="37">
    <w:abstractNumId w:val="17"/>
  </w:num>
  <w:num w:numId="38">
    <w:abstractNumId w:val="19"/>
  </w:num>
  <w:num w:numId="39">
    <w:abstractNumId w:val="42"/>
  </w:num>
  <w:num w:numId="40">
    <w:abstractNumId w:val="40"/>
  </w:num>
  <w:num w:numId="41">
    <w:abstractNumId w:val="47"/>
  </w:num>
  <w:num w:numId="42">
    <w:abstractNumId w:val="46"/>
  </w:num>
  <w:num w:numId="43">
    <w:abstractNumId w:val="13"/>
  </w:num>
  <w:num w:numId="44">
    <w:abstractNumId w:val="48"/>
  </w:num>
  <w:num w:numId="45">
    <w:abstractNumId w:val="14"/>
  </w:num>
  <w:num w:numId="46">
    <w:abstractNumId w:val="16"/>
  </w:num>
  <w:num w:numId="47">
    <w:abstractNumId w:val="26"/>
  </w:num>
  <w:num w:numId="48">
    <w:abstractNumId w:val="20"/>
  </w:num>
  <w:num w:numId="49">
    <w:abstractNumId w:val="2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6A"/>
    <w:rsid w:val="000152E4"/>
    <w:rsid w:val="00024841"/>
    <w:rsid w:val="00024A42"/>
    <w:rsid w:val="000529BA"/>
    <w:rsid w:val="000579AF"/>
    <w:rsid w:val="000711DE"/>
    <w:rsid w:val="000736DD"/>
    <w:rsid w:val="0007573C"/>
    <w:rsid w:val="00077279"/>
    <w:rsid w:val="00080CA7"/>
    <w:rsid w:val="000A0973"/>
    <w:rsid w:val="000A270D"/>
    <w:rsid w:val="000B4247"/>
    <w:rsid w:val="000D3B3A"/>
    <w:rsid w:val="000F067E"/>
    <w:rsid w:val="000F34BA"/>
    <w:rsid w:val="001037B8"/>
    <w:rsid w:val="00106892"/>
    <w:rsid w:val="0013448F"/>
    <w:rsid w:val="001706B7"/>
    <w:rsid w:val="00180059"/>
    <w:rsid w:val="00181EE2"/>
    <w:rsid w:val="001959CD"/>
    <w:rsid w:val="001A00F8"/>
    <w:rsid w:val="001B7B5F"/>
    <w:rsid w:val="001C4A01"/>
    <w:rsid w:val="001D2B23"/>
    <w:rsid w:val="001E16DE"/>
    <w:rsid w:val="001E4687"/>
    <w:rsid w:val="001E4DFC"/>
    <w:rsid w:val="001F3A27"/>
    <w:rsid w:val="00223AD2"/>
    <w:rsid w:val="0023443E"/>
    <w:rsid w:val="00244186"/>
    <w:rsid w:val="0026667F"/>
    <w:rsid w:val="00275F09"/>
    <w:rsid w:val="0028644C"/>
    <w:rsid w:val="00287378"/>
    <w:rsid w:val="0029463B"/>
    <w:rsid w:val="002A27AC"/>
    <w:rsid w:val="002A374F"/>
    <w:rsid w:val="002A64EE"/>
    <w:rsid w:val="002B1551"/>
    <w:rsid w:val="002B2E65"/>
    <w:rsid w:val="002B3DDD"/>
    <w:rsid w:val="002C4E79"/>
    <w:rsid w:val="002D0A0B"/>
    <w:rsid w:val="002D3A5C"/>
    <w:rsid w:val="002D4D9A"/>
    <w:rsid w:val="002D5A51"/>
    <w:rsid w:val="002E7506"/>
    <w:rsid w:val="002F585E"/>
    <w:rsid w:val="0030316E"/>
    <w:rsid w:val="00303C5D"/>
    <w:rsid w:val="00310512"/>
    <w:rsid w:val="00322376"/>
    <w:rsid w:val="00342937"/>
    <w:rsid w:val="0036346C"/>
    <w:rsid w:val="00377360"/>
    <w:rsid w:val="00381EB4"/>
    <w:rsid w:val="003900EE"/>
    <w:rsid w:val="003937ED"/>
    <w:rsid w:val="003A1305"/>
    <w:rsid w:val="003C0C6B"/>
    <w:rsid w:val="003D26DC"/>
    <w:rsid w:val="003D5085"/>
    <w:rsid w:val="003F0832"/>
    <w:rsid w:val="003F76C8"/>
    <w:rsid w:val="004355B7"/>
    <w:rsid w:val="00442B98"/>
    <w:rsid w:val="004449DC"/>
    <w:rsid w:val="004525F2"/>
    <w:rsid w:val="004608B6"/>
    <w:rsid w:val="0046277C"/>
    <w:rsid w:val="00475BB4"/>
    <w:rsid w:val="004762C5"/>
    <w:rsid w:val="004802EB"/>
    <w:rsid w:val="004809CD"/>
    <w:rsid w:val="00483651"/>
    <w:rsid w:val="004A2F53"/>
    <w:rsid w:val="004A6EF9"/>
    <w:rsid w:val="004B5C08"/>
    <w:rsid w:val="004D1F67"/>
    <w:rsid w:val="005121F3"/>
    <w:rsid w:val="00512B0C"/>
    <w:rsid w:val="00512E10"/>
    <w:rsid w:val="005152FF"/>
    <w:rsid w:val="00561DE0"/>
    <w:rsid w:val="00563D11"/>
    <w:rsid w:val="00584318"/>
    <w:rsid w:val="00584614"/>
    <w:rsid w:val="00585D93"/>
    <w:rsid w:val="00586A44"/>
    <w:rsid w:val="005E2364"/>
    <w:rsid w:val="00615475"/>
    <w:rsid w:val="006171A6"/>
    <w:rsid w:val="006271C6"/>
    <w:rsid w:val="00650597"/>
    <w:rsid w:val="0066466C"/>
    <w:rsid w:val="0066691B"/>
    <w:rsid w:val="00671E13"/>
    <w:rsid w:val="0067371B"/>
    <w:rsid w:val="00677587"/>
    <w:rsid w:val="00692480"/>
    <w:rsid w:val="006957F0"/>
    <w:rsid w:val="00696800"/>
    <w:rsid w:val="006A1B19"/>
    <w:rsid w:val="006B52A1"/>
    <w:rsid w:val="006B634C"/>
    <w:rsid w:val="006C0B11"/>
    <w:rsid w:val="006C15DF"/>
    <w:rsid w:val="006C1E27"/>
    <w:rsid w:val="006E325B"/>
    <w:rsid w:val="006F52E8"/>
    <w:rsid w:val="00703AC9"/>
    <w:rsid w:val="00705582"/>
    <w:rsid w:val="00706A9C"/>
    <w:rsid w:val="007077B4"/>
    <w:rsid w:val="00731DC1"/>
    <w:rsid w:val="00734DF2"/>
    <w:rsid w:val="00741C28"/>
    <w:rsid w:val="007458B3"/>
    <w:rsid w:val="0075181A"/>
    <w:rsid w:val="00771633"/>
    <w:rsid w:val="0078231D"/>
    <w:rsid w:val="007834F1"/>
    <w:rsid w:val="0078423E"/>
    <w:rsid w:val="007907CE"/>
    <w:rsid w:val="007B3BF7"/>
    <w:rsid w:val="007D501D"/>
    <w:rsid w:val="007D7ADD"/>
    <w:rsid w:val="007E5AA9"/>
    <w:rsid w:val="007E5FF4"/>
    <w:rsid w:val="007E6E97"/>
    <w:rsid w:val="007F0E1C"/>
    <w:rsid w:val="007F2028"/>
    <w:rsid w:val="0080109E"/>
    <w:rsid w:val="008027BF"/>
    <w:rsid w:val="008041BC"/>
    <w:rsid w:val="00804742"/>
    <w:rsid w:val="00811DBC"/>
    <w:rsid w:val="0082185E"/>
    <w:rsid w:val="00836551"/>
    <w:rsid w:val="008A0705"/>
    <w:rsid w:val="008B2B61"/>
    <w:rsid w:val="008B2DF7"/>
    <w:rsid w:val="008E0F26"/>
    <w:rsid w:val="008F78AB"/>
    <w:rsid w:val="008F7C86"/>
    <w:rsid w:val="00900288"/>
    <w:rsid w:val="00904BEA"/>
    <w:rsid w:val="00906347"/>
    <w:rsid w:val="00913C4F"/>
    <w:rsid w:val="00933231"/>
    <w:rsid w:val="009361C2"/>
    <w:rsid w:val="00937FE2"/>
    <w:rsid w:val="0094176E"/>
    <w:rsid w:val="00956DA4"/>
    <w:rsid w:val="00976E63"/>
    <w:rsid w:val="00976E7F"/>
    <w:rsid w:val="009808D9"/>
    <w:rsid w:val="00992BFC"/>
    <w:rsid w:val="009977BD"/>
    <w:rsid w:val="009A2DCB"/>
    <w:rsid w:val="009C480C"/>
    <w:rsid w:val="009D40D2"/>
    <w:rsid w:val="009F248C"/>
    <w:rsid w:val="009F3F3F"/>
    <w:rsid w:val="009F656A"/>
    <w:rsid w:val="00A1214D"/>
    <w:rsid w:val="00A239F7"/>
    <w:rsid w:val="00A24253"/>
    <w:rsid w:val="00A245BB"/>
    <w:rsid w:val="00A326F9"/>
    <w:rsid w:val="00A33753"/>
    <w:rsid w:val="00A35078"/>
    <w:rsid w:val="00A47773"/>
    <w:rsid w:val="00A62EDE"/>
    <w:rsid w:val="00A6791B"/>
    <w:rsid w:val="00A74CFA"/>
    <w:rsid w:val="00A941F6"/>
    <w:rsid w:val="00AA0E57"/>
    <w:rsid w:val="00AA3933"/>
    <w:rsid w:val="00AC065A"/>
    <w:rsid w:val="00AC0D59"/>
    <w:rsid w:val="00AC5968"/>
    <w:rsid w:val="00AC6C80"/>
    <w:rsid w:val="00AE401C"/>
    <w:rsid w:val="00B04FEB"/>
    <w:rsid w:val="00B059AD"/>
    <w:rsid w:val="00B05CED"/>
    <w:rsid w:val="00B16FE4"/>
    <w:rsid w:val="00B34DF9"/>
    <w:rsid w:val="00B52153"/>
    <w:rsid w:val="00B5562A"/>
    <w:rsid w:val="00B62378"/>
    <w:rsid w:val="00B71B59"/>
    <w:rsid w:val="00B7370B"/>
    <w:rsid w:val="00BB1088"/>
    <w:rsid w:val="00BB30D1"/>
    <w:rsid w:val="00BB610D"/>
    <w:rsid w:val="00BC07EF"/>
    <w:rsid w:val="00BC2AD1"/>
    <w:rsid w:val="00BD6564"/>
    <w:rsid w:val="00BE32C0"/>
    <w:rsid w:val="00BE3D15"/>
    <w:rsid w:val="00C05543"/>
    <w:rsid w:val="00C10EB4"/>
    <w:rsid w:val="00C14876"/>
    <w:rsid w:val="00C170CC"/>
    <w:rsid w:val="00C2259E"/>
    <w:rsid w:val="00C23309"/>
    <w:rsid w:val="00C331C4"/>
    <w:rsid w:val="00C41F11"/>
    <w:rsid w:val="00C536CB"/>
    <w:rsid w:val="00C6551F"/>
    <w:rsid w:val="00C65652"/>
    <w:rsid w:val="00C7197D"/>
    <w:rsid w:val="00C85E4D"/>
    <w:rsid w:val="00C95988"/>
    <w:rsid w:val="00CB43B4"/>
    <w:rsid w:val="00CD771A"/>
    <w:rsid w:val="00CE00EF"/>
    <w:rsid w:val="00CE2392"/>
    <w:rsid w:val="00D07692"/>
    <w:rsid w:val="00D115CB"/>
    <w:rsid w:val="00D1234E"/>
    <w:rsid w:val="00D17C13"/>
    <w:rsid w:val="00D21664"/>
    <w:rsid w:val="00D2517E"/>
    <w:rsid w:val="00D2796A"/>
    <w:rsid w:val="00D42D92"/>
    <w:rsid w:val="00D47238"/>
    <w:rsid w:val="00D57616"/>
    <w:rsid w:val="00D84BD1"/>
    <w:rsid w:val="00D84DEA"/>
    <w:rsid w:val="00DA4BB6"/>
    <w:rsid w:val="00DA7B20"/>
    <w:rsid w:val="00DB4D72"/>
    <w:rsid w:val="00DC2C7F"/>
    <w:rsid w:val="00DD2DBF"/>
    <w:rsid w:val="00DE0ACA"/>
    <w:rsid w:val="00DF30BD"/>
    <w:rsid w:val="00DF6317"/>
    <w:rsid w:val="00E0141E"/>
    <w:rsid w:val="00E22736"/>
    <w:rsid w:val="00E26BF7"/>
    <w:rsid w:val="00E45856"/>
    <w:rsid w:val="00E7287F"/>
    <w:rsid w:val="00E72D8B"/>
    <w:rsid w:val="00E81B03"/>
    <w:rsid w:val="00E82DC7"/>
    <w:rsid w:val="00E86ED4"/>
    <w:rsid w:val="00E90F35"/>
    <w:rsid w:val="00E94340"/>
    <w:rsid w:val="00EA5C9C"/>
    <w:rsid w:val="00EA711A"/>
    <w:rsid w:val="00EB374B"/>
    <w:rsid w:val="00EB59C1"/>
    <w:rsid w:val="00EC06C4"/>
    <w:rsid w:val="00EE22B6"/>
    <w:rsid w:val="00EF200E"/>
    <w:rsid w:val="00EF3223"/>
    <w:rsid w:val="00F001FC"/>
    <w:rsid w:val="00F01F70"/>
    <w:rsid w:val="00F06023"/>
    <w:rsid w:val="00F13234"/>
    <w:rsid w:val="00F20D7C"/>
    <w:rsid w:val="00F23436"/>
    <w:rsid w:val="00F404C1"/>
    <w:rsid w:val="00F60617"/>
    <w:rsid w:val="00F7034D"/>
    <w:rsid w:val="00F775F5"/>
    <w:rsid w:val="00F81C98"/>
    <w:rsid w:val="00F8239F"/>
    <w:rsid w:val="00FA46CB"/>
    <w:rsid w:val="00FB32B6"/>
    <w:rsid w:val="00FC2905"/>
    <w:rsid w:val="00FC2F62"/>
    <w:rsid w:val="00FD18C2"/>
    <w:rsid w:val="00FD6BEF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47"/>
  <w15:chartTrackingRefBased/>
  <w15:docId w15:val="{84038711-AB29-4505-AA0B-1DF453C9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340"/>
  </w:style>
  <w:style w:type="paragraph" w:styleId="1">
    <w:name w:val="heading 1"/>
    <w:next w:val="a0"/>
    <w:link w:val="10"/>
    <w:uiPriority w:val="9"/>
    <w:qFormat/>
    <w:rsid w:val="00E26BF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E26BF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63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63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63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63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63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63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63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Касич"/>
    <w:qFormat/>
    <w:rsid w:val="00E94340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Формула_Касич"/>
    <w:basedOn w:val="a0"/>
    <w:next w:val="a0"/>
    <w:qFormat/>
    <w:rsid w:val="00E94340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E26BF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26BF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A6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6791B"/>
  </w:style>
  <w:style w:type="paragraph" w:styleId="a7">
    <w:name w:val="footer"/>
    <w:basedOn w:val="a"/>
    <w:link w:val="a8"/>
    <w:uiPriority w:val="99"/>
    <w:unhideWhenUsed/>
    <w:rsid w:val="00A6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6791B"/>
  </w:style>
  <w:style w:type="paragraph" w:styleId="a9">
    <w:name w:val="TOC Heading"/>
    <w:basedOn w:val="1"/>
    <w:next w:val="a"/>
    <w:uiPriority w:val="39"/>
    <w:unhideWhenUsed/>
    <w:qFormat/>
    <w:rsid w:val="002D3A5C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633"/>
    <w:pPr>
      <w:tabs>
        <w:tab w:val="left" w:pos="44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5C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2D3A5C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1C4A01"/>
    <w:rPr>
      <w:color w:val="808080"/>
    </w:rPr>
  </w:style>
  <w:style w:type="paragraph" w:styleId="ac">
    <w:name w:val="List Paragraph"/>
    <w:basedOn w:val="a"/>
    <w:uiPriority w:val="34"/>
    <w:qFormat/>
    <w:rsid w:val="001B7B5F"/>
    <w:pPr>
      <w:ind w:left="720"/>
      <w:contextualSpacing/>
    </w:pPr>
  </w:style>
  <w:style w:type="paragraph" w:customStyle="1" w:styleId="Formula">
    <w:name w:val="Formula"/>
    <w:basedOn w:val="a"/>
    <w:rsid w:val="004355B7"/>
    <w:pPr>
      <w:widowControl w:val="0"/>
      <w:tabs>
        <w:tab w:val="center" w:pos="4253"/>
        <w:tab w:val="right" w:pos="8505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Обычный без отст."/>
    <w:basedOn w:val="a"/>
    <w:rsid w:val="004355B7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onoformula">
    <w:name w:val="mono formula"/>
    <w:basedOn w:val="a"/>
    <w:rsid w:val="00EB374B"/>
    <w:pPr>
      <w:widowControl w:val="0"/>
      <w:tabs>
        <w:tab w:val="center" w:pos="4820"/>
        <w:tab w:val="right" w:pos="9356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3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B37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84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771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716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716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71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71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71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71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Unresolved Mention"/>
    <w:basedOn w:val="a1"/>
    <w:uiPriority w:val="99"/>
    <w:semiHidden/>
    <w:unhideWhenUsed/>
    <w:rsid w:val="00A245BB"/>
    <w:rPr>
      <w:color w:val="605E5C"/>
      <w:shd w:val="clear" w:color="auto" w:fill="E1DFDD"/>
    </w:rPr>
  </w:style>
  <w:style w:type="table" w:styleId="af0">
    <w:name w:val="Table Grid"/>
    <w:basedOn w:val="a2"/>
    <w:uiPriority w:val="39"/>
    <w:rsid w:val="0045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OneDrive\&#1044;&#1086;&#1082;&#1091;&#1084;&#1077;&#1085;&#1090;&#1099;\&#1059;&#1095;&#1077;&#1073;&#1072;\&#1048;&#1085;&#1092;&#1086;&#1088;&#1084;&#1072;&#1090;&#1080;&#1082;&#1072;\&#1051;&#1072;&#1073;&#1072;%201\&#1064;&#1072;&#1073;&#1083;&#1086;&#1085;_&#1086;&#1090;&#1095;&#1077;&#1090;%20&#1087;&#1086;%20&#1083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83C54-B7B8-4C47-A1CE-DEF2B93F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 по лр</Template>
  <TotalTime>1601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Полина Касич</cp:lastModifiedBy>
  <cp:revision>127</cp:revision>
  <dcterms:created xsi:type="dcterms:W3CDTF">2022-11-01T08:40:00Z</dcterms:created>
  <dcterms:modified xsi:type="dcterms:W3CDTF">2024-02-29T17:09:00Z</dcterms:modified>
</cp:coreProperties>
</file>